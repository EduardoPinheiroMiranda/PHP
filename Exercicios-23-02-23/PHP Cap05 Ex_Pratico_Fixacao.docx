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1"/>
        <w:gridCol w:w="926"/>
        <w:gridCol w:w="992"/>
        <w:gridCol w:w="3469"/>
        <w:gridCol w:w="992"/>
        <w:gridCol w:w="425"/>
        <w:gridCol w:w="709"/>
        <w:gridCol w:w="850"/>
        <w:gridCol w:w="851"/>
      </w:tblGrid>
      <w:tr w:rsidR="0086194C" w:rsidRPr="007669D8" w:rsidTr="00372592">
        <w:trPr>
          <w:cantSplit/>
          <w:trHeight w:val="302"/>
        </w:trPr>
        <w:tc>
          <w:tcPr>
            <w:tcW w:w="1201" w:type="dxa"/>
            <w:vMerge w:val="restart"/>
            <w:vAlign w:val="center"/>
          </w:tcPr>
          <w:p w:rsidR="0086194C" w:rsidRPr="00372592" w:rsidRDefault="0086194C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Natureza da Avaliação</w:t>
            </w:r>
          </w:p>
        </w:tc>
        <w:tc>
          <w:tcPr>
            <w:tcW w:w="1918" w:type="dxa"/>
            <w:gridSpan w:val="2"/>
            <w:vAlign w:val="center"/>
          </w:tcPr>
          <w:p w:rsidR="0086194C" w:rsidRPr="00372592" w:rsidRDefault="0086194C" w:rsidP="00372592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Valores</w:t>
            </w:r>
          </w:p>
        </w:tc>
        <w:tc>
          <w:tcPr>
            <w:tcW w:w="3469" w:type="dxa"/>
            <w:vMerge w:val="restart"/>
            <w:vAlign w:val="center"/>
          </w:tcPr>
          <w:p w:rsidR="0086194C" w:rsidRPr="00372592" w:rsidRDefault="0086194C" w:rsidP="00E96027">
            <w:pPr>
              <w:spacing w:line="320" w:lineRule="atLeast"/>
              <w:jc w:val="both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Disciplina:</w:t>
            </w:r>
          </w:p>
          <w:p w:rsidR="0086194C" w:rsidRPr="007669D8" w:rsidRDefault="00372592" w:rsidP="00E96027">
            <w:pPr>
              <w:spacing w:line="320" w:lineRule="atLeas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PROGRAMAÇÃO WEB</w:t>
            </w:r>
          </w:p>
        </w:tc>
        <w:tc>
          <w:tcPr>
            <w:tcW w:w="1417" w:type="dxa"/>
            <w:gridSpan w:val="2"/>
            <w:vAlign w:val="center"/>
          </w:tcPr>
          <w:p w:rsidR="0086194C" w:rsidRPr="00372592" w:rsidRDefault="0086194C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Curso</w:t>
            </w:r>
          </w:p>
        </w:tc>
        <w:tc>
          <w:tcPr>
            <w:tcW w:w="2410" w:type="dxa"/>
            <w:gridSpan w:val="3"/>
            <w:vAlign w:val="center"/>
          </w:tcPr>
          <w:p w:rsidR="0086194C" w:rsidRPr="00372592" w:rsidRDefault="0086194C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Identificação da Turma</w:t>
            </w:r>
          </w:p>
        </w:tc>
      </w:tr>
      <w:tr w:rsidR="002B649B" w:rsidRPr="007669D8" w:rsidTr="00372592">
        <w:trPr>
          <w:cantSplit/>
          <w:trHeight w:val="263"/>
        </w:trPr>
        <w:tc>
          <w:tcPr>
            <w:tcW w:w="1201" w:type="dxa"/>
            <w:vMerge/>
            <w:vAlign w:val="center"/>
          </w:tcPr>
          <w:p w:rsidR="002B649B" w:rsidRPr="00372592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26" w:type="dxa"/>
            <w:vAlign w:val="center"/>
          </w:tcPr>
          <w:p w:rsidR="002B649B" w:rsidRPr="00372592" w:rsidRDefault="002B649B" w:rsidP="00372592">
            <w:pPr>
              <w:pStyle w:val="Ttulo4"/>
              <w:spacing w:line="320" w:lineRule="atLeast"/>
              <w:jc w:val="center"/>
              <w:rPr>
                <w:rFonts w:ascii="Arial" w:hAnsi="Arial" w:cs="Arial"/>
                <w:i w:val="0"/>
                <w:color w:val="000000" w:themeColor="text1"/>
                <w:sz w:val="18"/>
              </w:rPr>
            </w:pPr>
            <w:r w:rsidRPr="00372592">
              <w:rPr>
                <w:rFonts w:ascii="Arial" w:hAnsi="Arial" w:cs="Arial"/>
                <w:i w:val="0"/>
                <w:color w:val="000000" w:themeColor="text1"/>
                <w:sz w:val="18"/>
              </w:rPr>
              <w:t>Valor</w:t>
            </w:r>
          </w:p>
        </w:tc>
        <w:tc>
          <w:tcPr>
            <w:tcW w:w="992" w:type="dxa"/>
            <w:vAlign w:val="center"/>
          </w:tcPr>
          <w:p w:rsidR="002B649B" w:rsidRPr="00372592" w:rsidRDefault="002B649B" w:rsidP="00372592">
            <w:pPr>
              <w:pStyle w:val="Ttulo4"/>
              <w:spacing w:line="320" w:lineRule="atLeast"/>
              <w:jc w:val="center"/>
              <w:rPr>
                <w:rFonts w:ascii="Arial" w:hAnsi="Arial" w:cs="Arial"/>
                <w:i w:val="0"/>
                <w:color w:val="000000" w:themeColor="text1"/>
                <w:sz w:val="18"/>
              </w:rPr>
            </w:pPr>
            <w:r w:rsidRPr="00372592">
              <w:rPr>
                <w:rFonts w:ascii="Arial" w:hAnsi="Arial" w:cs="Arial"/>
                <w:i w:val="0"/>
                <w:color w:val="000000" w:themeColor="text1"/>
                <w:sz w:val="18"/>
              </w:rPr>
              <w:t>Nota</w:t>
            </w:r>
          </w:p>
        </w:tc>
        <w:tc>
          <w:tcPr>
            <w:tcW w:w="3469" w:type="dxa"/>
            <w:vMerge/>
            <w:vAlign w:val="center"/>
          </w:tcPr>
          <w:p w:rsidR="002B649B" w:rsidRPr="007669D8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17" w:type="dxa"/>
            <w:gridSpan w:val="2"/>
            <w:vMerge w:val="restart"/>
            <w:vAlign w:val="center"/>
          </w:tcPr>
          <w:p w:rsidR="002B649B" w:rsidRPr="00372592" w:rsidRDefault="00372592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Sistemas de Informação</w:t>
            </w:r>
          </w:p>
        </w:tc>
        <w:tc>
          <w:tcPr>
            <w:tcW w:w="709" w:type="dxa"/>
            <w:vAlign w:val="center"/>
          </w:tcPr>
          <w:p w:rsidR="002B649B" w:rsidRPr="00372592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Turno</w:t>
            </w:r>
          </w:p>
        </w:tc>
        <w:tc>
          <w:tcPr>
            <w:tcW w:w="850" w:type="dxa"/>
            <w:vAlign w:val="center"/>
          </w:tcPr>
          <w:p w:rsidR="002B649B" w:rsidRPr="00372592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Período</w:t>
            </w:r>
          </w:p>
        </w:tc>
        <w:tc>
          <w:tcPr>
            <w:tcW w:w="851" w:type="dxa"/>
            <w:vAlign w:val="center"/>
          </w:tcPr>
          <w:p w:rsidR="002B649B" w:rsidRPr="00372592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Turma</w:t>
            </w:r>
          </w:p>
        </w:tc>
      </w:tr>
      <w:tr w:rsidR="002B649B" w:rsidRPr="007669D8" w:rsidTr="00372592">
        <w:trPr>
          <w:trHeight w:val="469"/>
        </w:trPr>
        <w:tc>
          <w:tcPr>
            <w:tcW w:w="1201" w:type="dxa"/>
            <w:vAlign w:val="center"/>
          </w:tcPr>
          <w:p w:rsidR="002B649B" w:rsidRPr="00372592" w:rsidRDefault="00372592" w:rsidP="00E96027">
            <w:pPr>
              <w:spacing w:line="320" w:lineRule="atLeast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Exercício Fixação</w:t>
            </w:r>
          </w:p>
        </w:tc>
        <w:tc>
          <w:tcPr>
            <w:tcW w:w="926" w:type="dxa"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992" w:type="dxa"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3469" w:type="dxa"/>
            <w:vAlign w:val="center"/>
          </w:tcPr>
          <w:p w:rsidR="002B649B" w:rsidRPr="00005D9F" w:rsidRDefault="002B649B" w:rsidP="00372592">
            <w:pPr>
              <w:spacing w:line="320" w:lineRule="atLeast"/>
              <w:rPr>
                <w:rFonts w:ascii="Arial" w:hAnsi="Arial" w:cs="Arial"/>
                <w:color w:val="000000"/>
                <w:sz w:val="18"/>
              </w:rPr>
            </w:pPr>
            <w:r w:rsidRPr="00005D9F">
              <w:rPr>
                <w:rFonts w:ascii="Arial" w:hAnsi="Arial" w:cs="Arial"/>
                <w:color w:val="000000"/>
                <w:sz w:val="18"/>
              </w:rPr>
              <w:t>Prof.</w:t>
            </w:r>
            <w:r w:rsidR="00372592">
              <w:rPr>
                <w:rFonts w:ascii="Arial" w:hAnsi="Arial" w:cs="Arial"/>
                <w:color w:val="000000"/>
                <w:sz w:val="18"/>
              </w:rPr>
              <w:t>: Priscila Nunes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709" w:type="dxa"/>
            <w:vAlign w:val="center"/>
          </w:tcPr>
          <w:p w:rsidR="002B649B" w:rsidRPr="00005D9F" w:rsidRDefault="002B649B" w:rsidP="0086194C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005D9F">
              <w:rPr>
                <w:rFonts w:ascii="Arial" w:hAnsi="Arial" w:cs="Arial"/>
                <w:color w:val="000000"/>
                <w:sz w:val="18"/>
              </w:rPr>
              <w:t>NOT</w:t>
            </w:r>
          </w:p>
        </w:tc>
        <w:tc>
          <w:tcPr>
            <w:tcW w:w="850" w:type="dxa"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6E10F5" w:rsidRPr="007669D8" w:rsidTr="006E10F5">
        <w:trPr>
          <w:trHeight w:val="469"/>
        </w:trPr>
        <w:tc>
          <w:tcPr>
            <w:tcW w:w="7580" w:type="dxa"/>
            <w:gridSpan w:val="5"/>
            <w:vAlign w:val="center"/>
          </w:tcPr>
          <w:p w:rsidR="006E10F5" w:rsidRPr="00005D9F" w:rsidRDefault="006E10F5" w:rsidP="006E10F5">
            <w:pPr>
              <w:spacing w:line="320" w:lineRule="atLeast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NOME:</w:t>
            </w:r>
          </w:p>
        </w:tc>
        <w:tc>
          <w:tcPr>
            <w:tcW w:w="2835" w:type="dxa"/>
            <w:gridSpan w:val="4"/>
            <w:vAlign w:val="center"/>
          </w:tcPr>
          <w:p w:rsidR="006E10F5" w:rsidRPr="00005D9F" w:rsidRDefault="006E10F5" w:rsidP="00372592">
            <w:pPr>
              <w:spacing w:line="320" w:lineRule="atLeast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DATA: _____ / _____ / 20</w:t>
            </w:r>
            <w:r w:rsidR="00372592">
              <w:rPr>
                <w:rFonts w:ascii="Arial" w:hAnsi="Arial" w:cs="Arial"/>
                <w:color w:val="000000"/>
                <w:sz w:val="18"/>
              </w:rPr>
              <w:t>___</w:t>
            </w:r>
          </w:p>
        </w:tc>
      </w:tr>
    </w:tbl>
    <w:p w:rsidR="004A739D" w:rsidRDefault="004A739D" w:rsidP="0086194C"/>
    <w:p w:rsidR="006E10F5" w:rsidRDefault="006E10F5" w:rsidP="0086194C"/>
    <w:p w:rsidR="00372592" w:rsidRPr="007669D8" w:rsidRDefault="00372592" w:rsidP="00372592">
      <w:pPr>
        <w:pStyle w:val="Cabealho"/>
        <w:rPr>
          <w:rFonts w:ascii="Arial" w:hAnsi="Arial" w:cs="Arial"/>
          <w:b/>
          <w:sz w:val="14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1-</w:t>
      </w:r>
      <w:r w:rsidRPr="00373B0F">
        <w:rPr>
          <w:rFonts w:ascii="Verdana" w:hAnsi="Verdana" w:cs="Arial"/>
          <w:sz w:val="20"/>
          <w:szCs w:val="20"/>
        </w:rPr>
        <w:tab/>
        <w:t>Crie uma página que receba através de caixa de texto um nome e uma idade. Esses dados serão passados para um programa PHP que deverá verificar se a idade é maior ou igual a 16. O programa exibirá uma nova página com a seguinte mensagem NOME “você pode votar” ou NOME “você não pode votar”, conforme o caso.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2-</w:t>
      </w:r>
      <w:r w:rsidRPr="00373B0F">
        <w:rPr>
          <w:rFonts w:ascii="Verdana" w:hAnsi="Verdana" w:cs="Arial"/>
          <w:sz w:val="20"/>
          <w:szCs w:val="20"/>
        </w:rPr>
        <w:tab/>
        <w:t xml:space="preserve">Crie uma página com as opções: Chico Bento, Mônica, Pato Donald, Branco e Nulo. Junto com a opção selecionada deve-se enviar o nome do eleitor. Esses dados serão passados para um programa PHP que irá retornar uma página com a mensagem: </w:t>
      </w:r>
      <w:r w:rsidRPr="00373B0F">
        <w:rPr>
          <w:rFonts w:ascii="Verdana" w:hAnsi="Verdana" w:cs="Arial"/>
          <w:b/>
          <w:sz w:val="20"/>
          <w:szCs w:val="20"/>
        </w:rPr>
        <w:t>seu nome, “você votou em: ” sua opção</w:t>
      </w:r>
      <w:r w:rsidRPr="00373B0F">
        <w:rPr>
          <w:rFonts w:ascii="Verdana" w:hAnsi="Verdana" w:cs="Arial"/>
          <w:sz w:val="20"/>
          <w:szCs w:val="20"/>
        </w:rPr>
        <w:t>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3-</w:t>
      </w:r>
      <w:r w:rsidRPr="00373B0F">
        <w:rPr>
          <w:rFonts w:ascii="Verdana" w:hAnsi="Verdana" w:cs="Arial"/>
          <w:sz w:val="20"/>
          <w:szCs w:val="20"/>
        </w:rPr>
        <w:tab/>
        <w:t>Crie uma página que receba o nome do aluno e três notas, passe esses dados para um programa PHP que irá retornar em uma outra página a maior e a menor nota, bem como a média.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4-</w:t>
      </w:r>
      <w:r w:rsidRPr="00373B0F">
        <w:rPr>
          <w:rFonts w:ascii="Verdana" w:hAnsi="Verdana" w:cs="Arial"/>
          <w:sz w:val="20"/>
          <w:szCs w:val="20"/>
        </w:rPr>
        <w:tab/>
        <w:t>Construa uma página que receba dois números e ative um programa PHP que imprima todos os números pares que estejam entre esses dois números (sem incluí-los).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5-</w:t>
      </w:r>
      <w:r w:rsidRPr="00373B0F">
        <w:rPr>
          <w:rFonts w:ascii="Verdana" w:hAnsi="Verdana" w:cs="Arial"/>
          <w:sz w:val="20"/>
          <w:szCs w:val="20"/>
        </w:rPr>
        <w:tab/>
        <w:t>Crie uma página que receba 10 nomes e notas de alunos e um programa que receba esses valores e calcule a média da turma, imprima essa média bem como o nome dos alunos cujas notas estejam abaixo dessa média.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6-</w:t>
      </w:r>
      <w:r w:rsidRPr="00373B0F">
        <w:rPr>
          <w:rFonts w:ascii="Verdana" w:hAnsi="Verdana" w:cs="Arial"/>
          <w:sz w:val="20"/>
          <w:szCs w:val="20"/>
        </w:rPr>
        <w:tab/>
        <w:t>Faça uma página HTML que receba um número e ofereça duas caixas de seleção com duas opções de funções matemáticas:</w:t>
      </w:r>
    </w:p>
    <w:p w:rsidR="00373B0F" w:rsidRPr="00373B0F" w:rsidRDefault="00373B0F" w:rsidP="008943ED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testar se o número é par</w:t>
      </w:r>
    </w:p>
    <w:p w:rsidR="00373B0F" w:rsidRPr="00373B0F" w:rsidRDefault="00373B0F" w:rsidP="008943ED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calcular o fatorial</w:t>
      </w:r>
    </w:p>
    <w:p w:rsidR="00373B0F" w:rsidRPr="00373B0F" w:rsidRDefault="00373B0F" w:rsidP="008943ED">
      <w:pPr>
        <w:widowControl w:val="0"/>
        <w:spacing w:line="360" w:lineRule="auto"/>
        <w:ind w:left="72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spacing w:line="360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O programa PHP receberá o número bem como a(s) opção(ões) selecionadas e implementará as funções. O programa principal deve gerar uma página com o resultado das funções selecionadas.</w:t>
      </w:r>
    </w:p>
    <w:p w:rsidR="00373B0F" w:rsidRPr="00373B0F" w:rsidRDefault="00373B0F" w:rsidP="008943ED">
      <w:pPr>
        <w:spacing w:line="360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7-</w:t>
      </w:r>
      <w:r w:rsidRPr="00373B0F">
        <w:rPr>
          <w:rFonts w:ascii="Verdana" w:hAnsi="Verdana" w:cs="Arial"/>
          <w:sz w:val="20"/>
          <w:szCs w:val="20"/>
        </w:rPr>
        <w:tab/>
        <w:t>Crie uma página com um questionário sobre dados pessoais e guardar as respostas em um arquivo .txt.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lastRenderedPageBreak/>
        <w:t>8- Elabore um programa em PHP que calcule a quantidade de dinheiro que um banco pode emprestar a uma determinada pessoa segundo as informações passadas no cadastro dessa pessoa. A fórmula para o cálculo do empréstimo deve ser construída da seguinte forma: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- A idade deverá ser dividida por 10 e arredondada para o inteiro mais próximo para baixo;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 xml:space="preserve">      </w:t>
      </w:r>
      <w:r w:rsidRPr="00373B0F">
        <w:rPr>
          <w:rFonts w:ascii="Verdana" w:hAnsi="Verdana" w:cs="Arial"/>
          <w:sz w:val="20"/>
          <w:szCs w:val="20"/>
        </w:rPr>
        <w:tab/>
        <w:t>- Dessa idade deve ser subtraído 1, e essa será a variável “meta_idade”;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- O salário anual dividido por 5 será a variável “meta_salario”;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- A terceira variável “meta_emprestimo” é a multiplicação de “meta_idade” por “meta_salario” e será o valor que o banco poderá fornecer como empréstimo.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 xml:space="preserve">Observe que de acordo com a forma como o cálculo da idade é feito, quem tem menos de 20 anos não conseguirá obter nada de empréstimo. Informe uma mensagem caso isto aconteça. 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9- Utilize as inicializações do vetor $geo abaixo e faça um programa em PHP que receba o nome de um estado brasileiro e devolva qual é a sua capital.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 xml:space="preserve"> //Declaração do array com todos os estados (índice) e capitais (conteúdo)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br/>
        <w:t>$geo['Acre']               = "Rio Branco";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$geo['Alagoas']            = "Maceió";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$geo['Amapá']              = "Macapá";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$geo['Amazonas']           = "Manaus";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$geo['Bahia']              = "Salvador";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$geo['Ceará']              = "Fortaleza";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$geo['Espírito Santo']     = "Vitória";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$geo['Goiás']              = "Goiania";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$geo['Maranhão']           = "São Luis";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$geo['Mato Grosso']        = "Cuiabá";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$geo['Mato Grosso do Sul'] = "Campo Grande";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$geo['Minas Gerais']       = "Belo Horizonte";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$geo['Pará']               = "Belém";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$geo['Paraiba']            = "João Pessoa";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$geo['Paraná']             = "Curitiba";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$geo['Pernambuco']         = "Recife";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$geo['Piauí']              = "Terezina";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$geo['Rio de Janeiro']     = "Rio de Janeiro";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$geo['Rio Grande do Norte']= "Natal";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$geo['Rio Grande do Sul']  = "Porto Alegre";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$geo['Rondonia']           = "Porto Velho";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lastRenderedPageBreak/>
        <w:tab/>
        <w:t>$geo['Roraima']            = "Boa Vista";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$geo['Santa Catarina']     = "Florianópolis";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$geo['Sao Paulo']          = "Sao Paulo";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$geo['Sergipe']            = "Aracaju";</w:t>
      </w:r>
    </w:p>
    <w:p w:rsidR="00373B0F" w:rsidRPr="00373B0F" w:rsidRDefault="00373B0F" w:rsidP="008943ED">
      <w:pPr>
        <w:tabs>
          <w:tab w:val="left" w:pos="851"/>
        </w:tabs>
        <w:spacing w:line="360" w:lineRule="auto"/>
        <w:ind w:left="851" w:hanging="76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ab/>
        <w:t>$geo['Tocantins']          = "Palmas";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10 - Elabore uma prova de múltipla escolha em html com 5 questões. Cada uma dessas questões com 5 alternativas (radio button). Após as questões serem respondidas e enviadas, um programa em PHP deverá analisar as respostas (use funções), emitir um relatório das questões corretas, erradas e não respondidas e calcular a porcentagem de acerto.</w:t>
      </w:r>
    </w:p>
    <w:p w:rsidR="00373B0F" w:rsidRPr="00373B0F" w:rsidRDefault="00373B0F" w:rsidP="008943ED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11 - Qual a finalidade do parâmetro ACTION dentro de um formulário?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12 - Explique a diferença entre os métodos GET e POST.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13 - Para inserir em um formulário um campo do tipo senha(em que os caracteres digitados não são exibidos), qual tipo devemos informar na tag INPUT?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14 - Qual a finalidade do tipo de campo SELECT em um formulário? Descreva sua sintaxe.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15 - Crie um formulário que contenha os campos códigos com 10 posições, nome com 30 posições(ambos texto), faixa etária com as opções até 10 anos, entre 10 e 15, entre 15 e 20, entre 20 e 30 e acima de 30 anos.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16 - Faça um programa em PHP para tratar o formulário construído no exercício anterior, verificando se os campos foram informados(se não estão vazios). O programa deve mostrar a data e a hora, os campos enviados e qualquer erro encontrado na verificação.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17 - Qual deve ser o valor de ENCTYPE para o upload de arquivos em um formulário?</w:t>
      </w: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p w:rsidR="00373B0F" w:rsidRPr="00373B0F" w:rsidRDefault="00373B0F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  <w:r w:rsidRPr="00373B0F">
        <w:rPr>
          <w:rFonts w:ascii="Verdana" w:hAnsi="Verdana" w:cs="Arial"/>
          <w:sz w:val="20"/>
          <w:szCs w:val="20"/>
        </w:rPr>
        <w:t>18 - Crie um programa PHP que mostre um formulário para o upload de cinco arquivos e processe os arquivos enviados, verificando se são do tipo gif ou jpeg, com um tamanho máximo de 100Kb. No final o programa deve mostrar os arquivos enviados com sucesso e as mensagens de erro referentes aos arquivos rejeitados.</w:t>
      </w:r>
    </w:p>
    <w:p w:rsidR="00372592" w:rsidRPr="00373B0F" w:rsidRDefault="00372592" w:rsidP="008943ED">
      <w:p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 w:cs="Arial"/>
          <w:sz w:val="20"/>
          <w:szCs w:val="20"/>
        </w:rPr>
      </w:pPr>
    </w:p>
    <w:sectPr w:rsidR="00372592" w:rsidRPr="00373B0F" w:rsidSect="0086194C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B2D" w:rsidRDefault="00F95B2D" w:rsidP="00E8579E">
      <w:r>
        <w:separator/>
      </w:r>
    </w:p>
  </w:endnote>
  <w:endnote w:type="continuationSeparator" w:id="1">
    <w:p w:rsidR="00F95B2D" w:rsidRDefault="00F95B2D" w:rsidP="00E85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B2D" w:rsidRDefault="00F95B2D" w:rsidP="00E8579E">
      <w:r>
        <w:separator/>
      </w:r>
    </w:p>
  </w:footnote>
  <w:footnote w:type="continuationSeparator" w:id="1">
    <w:p w:rsidR="00F95B2D" w:rsidRDefault="00F95B2D" w:rsidP="00E857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79E" w:rsidRDefault="00024032" w:rsidP="00E8579E">
    <w:pPr>
      <w:pStyle w:val="Cabealho"/>
      <w:spacing w:after="60" w:line="280" w:lineRule="atLeast"/>
      <w:rPr>
        <w:rFonts w:ascii="Calibri" w:hAnsi="Calibri" w:cs="Arial"/>
        <w:b/>
        <w:sz w:val="24"/>
      </w:rPr>
    </w:pPr>
    <w:r w:rsidRPr="00024032">
      <w:rPr>
        <w:caps/>
        <w:noProof/>
        <w:color w:val="808080" w:themeColor="background1" w:themeShade="80"/>
        <w:sz w:val="20"/>
        <w:szCs w:val="20"/>
        <w:lang w:eastAsia="pt-BR"/>
      </w:rPr>
      <w:pict>
        <v:group id="Grupo 167" o:spid="_x0000_s2073" style="position:absolute;margin-left:441.15pt;margin-top:19.35pt;width:133.9pt;height:80.6pt;z-index:25165670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">
          <v:group id="Grupo 168" o:spid="_x0000_s2075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tângulo 169" o:spid="_x0000_s2078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tângulo 12" o:spid="_x0000_s2077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Retângulo 171" o:spid="_x0000_s2076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72" o:spid="_x0000_s2074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E8579E" w:rsidRDefault="00024032">
                  <w:pPr>
                    <w:pStyle w:val="Cabealh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E8579E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087C4C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Pr="00024032">
      <w:rPr>
        <w:rFonts w:ascii="Calibri" w:hAnsi="Calibri" w:cs="Arial"/>
        <w:noProof/>
        <w:lang w:eastAsia="pt-BR"/>
      </w:rPr>
      <w:pict>
        <v:shape id="Caixa de texto 3" o:spid="_x0000_s2071" type="#_x0000_t202" style="position:absolute;margin-left:-6.75pt;margin-top:-.05pt;width:133.45pt;height:46.05pt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" stroked="f">
          <v:textbox>
            <w:txbxContent>
              <w:p w:rsidR="00E8579E" w:rsidRDefault="00024032" w:rsidP="00E8579E">
                <w:r>
                  <w:fldChar w:fldCharType="begin"/>
                </w:r>
                <w:r w:rsidR="00E8579E">
                  <w:instrText xml:space="preserve"> INCLUDEPICTURE "http://bi.doctum.edu.br:8080/pentaho-style/images/Doctum/logo.png" \* MERGEFORMATINET </w:instrText>
                </w:r>
                <w:r>
                  <w:fldChar w:fldCharType="separate"/>
                </w:r>
                <w:r w:rsidRPr="00024032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19.4pt;height:45.6pt">
                      <v:imagedata r:id="rId2" r:href="rId3"/>
                    </v:shape>
                  </w:pict>
                </w:r>
                <w:r>
                  <w:fldChar w:fldCharType="end"/>
                </w:r>
              </w:p>
            </w:txbxContent>
          </v:textbox>
        </v:shape>
      </w:pict>
    </w:r>
    <w:sdt>
      <w:sdtPr>
        <w:rPr>
          <w:rFonts w:ascii="Calibri" w:hAnsi="Calibri" w:cs="Arial"/>
        </w:rPr>
        <w:id w:val="-1983387179"/>
        <w:docPartObj>
          <w:docPartGallery w:val="Watermarks"/>
          <w:docPartUnique/>
        </w:docPartObj>
      </w:sdtPr>
      <w:sdtContent>
        <w:r w:rsidRPr="00024032">
          <w:rPr>
            <w:rFonts w:ascii="Calibri" w:hAnsi="Calibri" w:cs="Arial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074857" o:spid="_x0000_s2070" type="#_x0000_t136" style="position:absolute;margin-left:0;margin-top:0;width:499.95pt;height:136.35pt;rotation:315;z-index:-251657728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Arial Black&quot;;font-size:1pt" string="DOCTUM"/>
              <w10:wrap anchorx="margin" anchory="margin"/>
            </v:shape>
          </w:pict>
        </w:r>
      </w:sdtContent>
    </w:sdt>
    <w:r w:rsidR="00E8579E">
      <w:rPr>
        <w:rFonts w:ascii="Calibri" w:hAnsi="Calibri" w:cs="Arial"/>
      </w:rPr>
      <w:t xml:space="preserve">                                                    </w:t>
    </w:r>
    <w:r w:rsidR="0086194C">
      <w:rPr>
        <w:rFonts w:ascii="Calibri" w:hAnsi="Calibri" w:cs="Arial"/>
      </w:rPr>
      <w:t xml:space="preserve">       </w:t>
    </w:r>
    <w:r w:rsidR="0086194C">
      <w:rPr>
        <w:rFonts w:ascii="Calibri" w:hAnsi="Calibri" w:cs="Arial"/>
        <w:b/>
        <w:sz w:val="24"/>
      </w:rPr>
      <w:t>INSTITUTO SUPERIOR DOCTUM DE IPATINGA</w:t>
    </w:r>
  </w:p>
  <w:p w:rsidR="00F9198A" w:rsidRDefault="00F9198A" w:rsidP="00E8579E">
    <w:pPr>
      <w:pStyle w:val="Cabealho"/>
      <w:spacing w:after="60" w:line="280" w:lineRule="atLeast"/>
      <w:rPr>
        <w:rFonts w:ascii="Calibri" w:hAnsi="Calibri" w:cs="Arial"/>
        <w:b/>
      </w:rPr>
    </w:pPr>
    <w:r>
      <w:rPr>
        <w:rFonts w:ascii="Calibri" w:hAnsi="Calibri" w:cs="Arial"/>
        <w:b/>
        <w:sz w:val="24"/>
      </w:rPr>
      <w:t xml:space="preserve">                                                            Mantenedora: Instituto Ensinar Brasil</w:t>
    </w:r>
  </w:p>
  <w:p w:rsidR="00E8579E" w:rsidRPr="0083408F" w:rsidRDefault="00E8579E" w:rsidP="00E8579E">
    <w:pPr>
      <w:pStyle w:val="Cabealho"/>
      <w:spacing w:after="60" w:line="280" w:lineRule="atLeast"/>
      <w:rPr>
        <w:rFonts w:ascii="Calibri" w:hAnsi="Calibri" w:cs="Arial"/>
      </w:rPr>
    </w:pPr>
    <w:r>
      <w:rPr>
        <w:rFonts w:ascii="Calibri" w:hAnsi="Calibri" w:cs="Arial"/>
        <w:b/>
      </w:rPr>
      <w:t xml:space="preserve">                                                        </w:t>
    </w:r>
    <w:r w:rsidR="0086194C">
      <w:rPr>
        <w:rFonts w:ascii="Calibri" w:hAnsi="Calibri" w:cs="Arial"/>
        <w:b/>
      </w:rPr>
      <w:t xml:space="preserve">        </w:t>
    </w:r>
    <w:r w:rsidRPr="0083408F">
      <w:rPr>
        <w:rFonts w:ascii="Calibri" w:hAnsi="Calibri" w:cs="Arial"/>
      </w:rPr>
      <w:t>Rua Potiguar, 150 – Iguaçu – Ipatinga – MG</w:t>
    </w:r>
  </w:p>
  <w:p w:rsidR="00E8579E" w:rsidRPr="004C1C66" w:rsidRDefault="00E8579E" w:rsidP="00E8579E">
    <w:pPr>
      <w:pStyle w:val="Cabealho"/>
      <w:spacing w:after="60" w:line="280" w:lineRule="atLeast"/>
      <w:rPr>
        <w:rFonts w:ascii="Calibri" w:hAnsi="Calibri" w:cs="Arial"/>
        <w:b/>
      </w:rPr>
    </w:pPr>
    <w:r w:rsidRPr="0083408F">
      <w:rPr>
        <w:rFonts w:ascii="Calibri" w:hAnsi="Calibri" w:cs="Arial"/>
      </w:rPr>
      <w:t xml:space="preserve">                                                         </w:t>
    </w:r>
    <w:r w:rsidR="0086194C">
      <w:rPr>
        <w:rFonts w:ascii="Calibri" w:hAnsi="Calibri" w:cs="Arial"/>
      </w:rPr>
      <w:t xml:space="preserve">        </w:t>
    </w:r>
    <w:r w:rsidRPr="0083408F">
      <w:rPr>
        <w:rFonts w:ascii="Calibri" w:hAnsi="Calibri" w:cs="Arial"/>
      </w:rPr>
      <w:t>CEP: 35.162-110   -   FONE: (31) 3826-5198</w:t>
    </w:r>
  </w:p>
  <w:p w:rsidR="00E8579E" w:rsidRDefault="00E8579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602F70"/>
    <w:lvl w:ilvl="0">
      <w:numFmt w:val="decimal"/>
      <w:lvlText w:val="*"/>
      <w:lvlJc w:val="left"/>
    </w:lvl>
  </w:abstractNum>
  <w:abstractNum w:abstractNumId="1">
    <w:nsid w:val="27842C2C"/>
    <w:multiLevelType w:val="hybridMultilevel"/>
    <w:tmpl w:val="A0D484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D72F7"/>
    <w:multiLevelType w:val="hybridMultilevel"/>
    <w:tmpl w:val="2D64C56A"/>
    <w:lvl w:ilvl="0" w:tplc="852207C8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159ECEF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  <w:color w:val="00000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8579E"/>
    <w:rsid w:val="00024032"/>
    <w:rsid w:val="00087C4C"/>
    <w:rsid w:val="000A78B6"/>
    <w:rsid w:val="000F49C4"/>
    <w:rsid w:val="002B649B"/>
    <w:rsid w:val="002C0A42"/>
    <w:rsid w:val="002D65F7"/>
    <w:rsid w:val="00356B8E"/>
    <w:rsid w:val="00372592"/>
    <w:rsid w:val="00373B0F"/>
    <w:rsid w:val="003F4A2E"/>
    <w:rsid w:val="00442A92"/>
    <w:rsid w:val="00474D8B"/>
    <w:rsid w:val="004A739D"/>
    <w:rsid w:val="00533B59"/>
    <w:rsid w:val="00581D2F"/>
    <w:rsid w:val="005D689E"/>
    <w:rsid w:val="005D6C5B"/>
    <w:rsid w:val="005F6DE7"/>
    <w:rsid w:val="006E10F5"/>
    <w:rsid w:val="00706383"/>
    <w:rsid w:val="007178F0"/>
    <w:rsid w:val="0086194C"/>
    <w:rsid w:val="008943ED"/>
    <w:rsid w:val="00894735"/>
    <w:rsid w:val="00957375"/>
    <w:rsid w:val="00AF5226"/>
    <w:rsid w:val="00B0733D"/>
    <w:rsid w:val="00BA593A"/>
    <w:rsid w:val="00BD444B"/>
    <w:rsid w:val="00C47DAB"/>
    <w:rsid w:val="00C51FD5"/>
    <w:rsid w:val="00E8579E"/>
    <w:rsid w:val="00EB23C0"/>
    <w:rsid w:val="00EB7EA9"/>
    <w:rsid w:val="00F9198A"/>
    <w:rsid w:val="00F9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F6DE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DE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DE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har"/>
    <w:unhideWhenUsed/>
    <w:qFormat/>
    <w:rsid w:val="005F6DE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DE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DE7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F6DE7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F6DE7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F6DE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F6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F6D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5F6D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5F6D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5F6D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5F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5F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F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F6D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F6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DE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5F6D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F6DE7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5F6DE7"/>
    <w:rPr>
      <w:i/>
      <w:iCs/>
    </w:rPr>
  </w:style>
  <w:style w:type="character" w:styleId="nfaseIntensa">
    <w:name w:val="Intense Emphasis"/>
    <w:basedOn w:val="Fontepargpadro"/>
    <w:uiPriority w:val="21"/>
    <w:qFormat/>
    <w:rsid w:val="005F6DE7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5F6DE7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5F6DE7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5F6DE7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DE7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DE7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5F6DE7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5F6DE7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5F6DE7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5F6D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F6DE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sid w:val="005F6DE7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57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8579E"/>
  </w:style>
  <w:style w:type="paragraph" w:styleId="Rodap">
    <w:name w:val="footer"/>
    <w:basedOn w:val="Normal"/>
    <w:link w:val="RodapChar"/>
    <w:uiPriority w:val="99"/>
    <w:unhideWhenUsed/>
    <w:rsid w:val="00E857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579E"/>
  </w:style>
  <w:style w:type="paragraph" w:customStyle="1" w:styleId="Default">
    <w:name w:val="Default"/>
    <w:rsid w:val="00E8579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rsid w:val="00E8579E"/>
  </w:style>
  <w:style w:type="paragraph" w:styleId="NormalWeb">
    <w:name w:val="Normal (Web)"/>
    <w:basedOn w:val="Normal"/>
    <w:uiPriority w:val="99"/>
    <w:unhideWhenUsed/>
    <w:rsid w:val="00E8579E"/>
    <w:pPr>
      <w:spacing w:before="100" w:beforeAutospacing="1" w:after="100" w:afterAutospacing="1"/>
    </w:pPr>
  </w:style>
  <w:style w:type="paragraph" w:styleId="Recuodecorpodetexto">
    <w:name w:val="Body Text Indent"/>
    <w:basedOn w:val="Normal"/>
    <w:link w:val="RecuodecorpodetextoChar"/>
    <w:rsid w:val="00372592"/>
    <w:pPr>
      <w:ind w:left="1080"/>
    </w:pPr>
    <w:rPr>
      <w:rFonts w:ascii="Arial" w:hAnsi="Arial" w:cs="Arial"/>
      <w:b/>
      <w:bCs/>
      <w:i/>
      <w:iCs/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372592"/>
    <w:rPr>
      <w:rFonts w:ascii="Arial" w:eastAsia="Times New Roman" w:hAnsi="Arial" w:cs="Arial"/>
      <w:b/>
      <w:bCs/>
      <w:i/>
      <w:iCs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78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8F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bi.doctum.edu.br:8080/pentaho-style/images/Doctum/logo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3</TotalTime>
  <Pages>3</Pages>
  <Words>868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Ailton</dc:creator>
  <cp:lastModifiedBy>Doctum</cp:lastModifiedBy>
  <cp:revision>6</cp:revision>
  <dcterms:created xsi:type="dcterms:W3CDTF">2018-03-20T14:20:00Z</dcterms:created>
  <dcterms:modified xsi:type="dcterms:W3CDTF">2023-02-24T01:43:00Z</dcterms:modified>
</cp:coreProperties>
</file>