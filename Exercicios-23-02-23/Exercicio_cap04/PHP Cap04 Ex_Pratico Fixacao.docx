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1"/>
        <w:gridCol w:w="926"/>
        <w:gridCol w:w="992"/>
        <w:gridCol w:w="3469"/>
        <w:gridCol w:w="992"/>
        <w:gridCol w:w="425"/>
        <w:gridCol w:w="709"/>
        <w:gridCol w:w="850"/>
        <w:gridCol w:w="851"/>
      </w:tblGrid>
      <w:tr w:rsidR="0086194C" w:rsidRPr="007669D8" w:rsidTr="00372592">
        <w:trPr>
          <w:cantSplit/>
          <w:trHeight w:val="302"/>
        </w:trPr>
        <w:tc>
          <w:tcPr>
            <w:tcW w:w="1201" w:type="dxa"/>
            <w:vMerge w:val="restart"/>
            <w:vAlign w:val="center"/>
          </w:tcPr>
          <w:p w:rsidR="0086194C" w:rsidRPr="00372592" w:rsidRDefault="0086194C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Natureza da Avaliação</w:t>
            </w:r>
          </w:p>
        </w:tc>
        <w:tc>
          <w:tcPr>
            <w:tcW w:w="1918" w:type="dxa"/>
            <w:gridSpan w:val="2"/>
            <w:vAlign w:val="center"/>
          </w:tcPr>
          <w:p w:rsidR="0086194C" w:rsidRPr="00372592" w:rsidRDefault="0086194C" w:rsidP="00372592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Valores</w:t>
            </w:r>
          </w:p>
        </w:tc>
        <w:tc>
          <w:tcPr>
            <w:tcW w:w="3469" w:type="dxa"/>
            <w:vMerge w:val="restart"/>
            <w:vAlign w:val="center"/>
          </w:tcPr>
          <w:p w:rsidR="0086194C" w:rsidRPr="00372592" w:rsidRDefault="0086194C" w:rsidP="00E96027">
            <w:pPr>
              <w:spacing w:line="320" w:lineRule="atLeast"/>
              <w:jc w:val="both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Disciplina:</w:t>
            </w:r>
          </w:p>
          <w:p w:rsidR="0086194C" w:rsidRPr="007669D8" w:rsidRDefault="00372592" w:rsidP="00E96027">
            <w:pPr>
              <w:spacing w:line="320" w:lineRule="atLeas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PROGRAMAÇÃO WEB</w:t>
            </w:r>
          </w:p>
        </w:tc>
        <w:tc>
          <w:tcPr>
            <w:tcW w:w="1417" w:type="dxa"/>
            <w:gridSpan w:val="2"/>
            <w:vAlign w:val="center"/>
          </w:tcPr>
          <w:p w:rsidR="0086194C" w:rsidRPr="00372592" w:rsidRDefault="0086194C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Curso</w:t>
            </w:r>
          </w:p>
        </w:tc>
        <w:tc>
          <w:tcPr>
            <w:tcW w:w="2410" w:type="dxa"/>
            <w:gridSpan w:val="3"/>
            <w:vAlign w:val="center"/>
          </w:tcPr>
          <w:p w:rsidR="0086194C" w:rsidRPr="00372592" w:rsidRDefault="0086194C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Identificação da Turma</w:t>
            </w:r>
          </w:p>
        </w:tc>
      </w:tr>
      <w:tr w:rsidR="002B649B" w:rsidRPr="007669D8" w:rsidTr="00372592">
        <w:trPr>
          <w:cantSplit/>
          <w:trHeight w:val="263"/>
        </w:trPr>
        <w:tc>
          <w:tcPr>
            <w:tcW w:w="1201" w:type="dxa"/>
            <w:vMerge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26" w:type="dxa"/>
            <w:vAlign w:val="center"/>
          </w:tcPr>
          <w:p w:rsidR="002B649B" w:rsidRPr="00372592" w:rsidRDefault="002B649B" w:rsidP="00372592">
            <w:pPr>
              <w:pStyle w:val="Ttulo4"/>
              <w:spacing w:line="320" w:lineRule="atLeast"/>
              <w:jc w:val="center"/>
              <w:rPr>
                <w:rFonts w:ascii="Arial" w:hAnsi="Arial" w:cs="Arial"/>
                <w:i w:val="0"/>
                <w:color w:val="000000" w:themeColor="text1"/>
                <w:sz w:val="18"/>
              </w:rPr>
            </w:pPr>
            <w:r w:rsidRPr="00372592">
              <w:rPr>
                <w:rFonts w:ascii="Arial" w:hAnsi="Arial" w:cs="Arial"/>
                <w:i w:val="0"/>
                <w:color w:val="000000" w:themeColor="text1"/>
                <w:sz w:val="18"/>
              </w:rPr>
              <w:t>Valor</w:t>
            </w:r>
          </w:p>
        </w:tc>
        <w:tc>
          <w:tcPr>
            <w:tcW w:w="992" w:type="dxa"/>
            <w:vAlign w:val="center"/>
          </w:tcPr>
          <w:p w:rsidR="002B649B" w:rsidRPr="00372592" w:rsidRDefault="002B649B" w:rsidP="00372592">
            <w:pPr>
              <w:pStyle w:val="Ttulo4"/>
              <w:spacing w:line="320" w:lineRule="atLeast"/>
              <w:jc w:val="center"/>
              <w:rPr>
                <w:rFonts w:ascii="Arial" w:hAnsi="Arial" w:cs="Arial"/>
                <w:i w:val="0"/>
                <w:color w:val="000000" w:themeColor="text1"/>
                <w:sz w:val="18"/>
              </w:rPr>
            </w:pPr>
            <w:r w:rsidRPr="00372592">
              <w:rPr>
                <w:rFonts w:ascii="Arial" w:hAnsi="Arial" w:cs="Arial"/>
                <w:i w:val="0"/>
                <w:color w:val="000000" w:themeColor="text1"/>
                <w:sz w:val="18"/>
              </w:rPr>
              <w:t>Nota</w:t>
            </w:r>
          </w:p>
        </w:tc>
        <w:tc>
          <w:tcPr>
            <w:tcW w:w="3469" w:type="dxa"/>
            <w:vMerge/>
            <w:vAlign w:val="center"/>
          </w:tcPr>
          <w:p w:rsidR="002B649B" w:rsidRPr="007669D8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gridSpan w:val="2"/>
            <w:vMerge w:val="restart"/>
            <w:vAlign w:val="center"/>
          </w:tcPr>
          <w:p w:rsidR="002B649B" w:rsidRPr="00372592" w:rsidRDefault="00372592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Sistemas de Informação</w:t>
            </w:r>
          </w:p>
        </w:tc>
        <w:tc>
          <w:tcPr>
            <w:tcW w:w="709" w:type="dxa"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Turno</w:t>
            </w:r>
          </w:p>
        </w:tc>
        <w:tc>
          <w:tcPr>
            <w:tcW w:w="850" w:type="dxa"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Período</w:t>
            </w:r>
          </w:p>
        </w:tc>
        <w:tc>
          <w:tcPr>
            <w:tcW w:w="851" w:type="dxa"/>
            <w:vAlign w:val="center"/>
          </w:tcPr>
          <w:p w:rsidR="002B649B" w:rsidRPr="00372592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Turma</w:t>
            </w:r>
          </w:p>
        </w:tc>
      </w:tr>
      <w:tr w:rsidR="002B649B" w:rsidRPr="007669D8" w:rsidTr="00372592">
        <w:trPr>
          <w:trHeight w:val="469"/>
        </w:trPr>
        <w:tc>
          <w:tcPr>
            <w:tcW w:w="1201" w:type="dxa"/>
            <w:vAlign w:val="center"/>
          </w:tcPr>
          <w:p w:rsidR="002B649B" w:rsidRPr="00372592" w:rsidRDefault="00372592" w:rsidP="00E96027">
            <w:pPr>
              <w:spacing w:line="320" w:lineRule="atLeast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372592">
              <w:rPr>
                <w:rFonts w:ascii="Arial" w:hAnsi="Arial" w:cs="Arial"/>
                <w:b/>
                <w:sz w:val="18"/>
              </w:rPr>
              <w:t>Exercício Fixação</w:t>
            </w:r>
          </w:p>
        </w:tc>
        <w:tc>
          <w:tcPr>
            <w:tcW w:w="926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992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3469" w:type="dxa"/>
            <w:vAlign w:val="center"/>
          </w:tcPr>
          <w:p w:rsidR="002B649B" w:rsidRPr="00005D9F" w:rsidRDefault="002B649B" w:rsidP="00372592">
            <w:pPr>
              <w:spacing w:line="320" w:lineRule="atLeast"/>
              <w:rPr>
                <w:rFonts w:ascii="Arial" w:hAnsi="Arial" w:cs="Arial"/>
                <w:color w:val="000000"/>
                <w:sz w:val="18"/>
              </w:rPr>
            </w:pPr>
            <w:proofErr w:type="gramStart"/>
            <w:r w:rsidRPr="00005D9F">
              <w:rPr>
                <w:rFonts w:ascii="Arial" w:hAnsi="Arial" w:cs="Arial"/>
                <w:color w:val="000000"/>
                <w:sz w:val="18"/>
              </w:rPr>
              <w:t>Prof.</w:t>
            </w:r>
            <w:proofErr w:type="gramEnd"/>
            <w:r w:rsidR="00372592">
              <w:rPr>
                <w:rFonts w:ascii="Arial" w:hAnsi="Arial" w:cs="Arial"/>
                <w:color w:val="000000"/>
                <w:sz w:val="18"/>
              </w:rPr>
              <w:t>: Priscila Nunes</w:t>
            </w:r>
          </w:p>
        </w:tc>
        <w:tc>
          <w:tcPr>
            <w:tcW w:w="1417" w:type="dxa"/>
            <w:gridSpan w:val="2"/>
            <w:vMerge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709" w:type="dxa"/>
            <w:vAlign w:val="center"/>
          </w:tcPr>
          <w:p w:rsidR="002B649B" w:rsidRPr="00005D9F" w:rsidRDefault="002B649B" w:rsidP="0086194C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005D9F">
              <w:rPr>
                <w:rFonts w:ascii="Arial" w:hAnsi="Arial" w:cs="Arial"/>
                <w:color w:val="000000"/>
                <w:sz w:val="18"/>
              </w:rPr>
              <w:t>NOT</w:t>
            </w:r>
          </w:p>
        </w:tc>
        <w:tc>
          <w:tcPr>
            <w:tcW w:w="850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2B649B" w:rsidRPr="00005D9F" w:rsidRDefault="002B649B" w:rsidP="00E96027">
            <w:pPr>
              <w:spacing w:line="320" w:lineRule="atLeast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005D9F">
              <w:rPr>
                <w:rFonts w:ascii="Arial" w:hAnsi="Arial" w:cs="Arial"/>
                <w:color w:val="000000"/>
                <w:sz w:val="18"/>
              </w:rPr>
              <w:t>ÚNICA</w:t>
            </w:r>
          </w:p>
        </w:tc>
      </w:tr>
      <w:tr w:rsidR="006E10F5" w:rsidRPr="007669D8" w:rsidTr="006E10F5">
        <w:trPr>
          <w:trHeight w:val="469"/>
        </w:trPr>
        <w:tc>
          <w:tcPr>
            <w:tcW w:w="7580" w:type="dxa"/>
            <w:gridSpan w:val="5"/>
            <w:vAlign w:val="center"/>
          </w:tcPr>
          <w:p w:rsidR="006E10F5" w:rsidRPr="00005D9F" w:rsidRDefault="006E10F5" w:rsidP="006E10F5">
            <w:pPr>
              <w:spacing w:line="320" w:lineRule="atLeast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NOME:</w:t>
            </w:r>
          </w:p>
        </w:tc>
        <w:tc>
          <w:tcPr>
            <w:tcW w:w="2835" w:type="dxa"/>
            <w:gridSpan w:val="4"/>
            <w:vAlign w:val="center"/>
          </w:tcPr>
          <w:p w:rsidR="006E10F5" w:rsidRPr="00005D9F" w:rsidRDefault="006E10F5" w:rsidP="00372592">
            <w:pPr>
              <w:spacing w:line="320" w:lineRule="atLeast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DATA: _____ / _____ / 20</w:t>
            </w:r>
            <w:r w:rsidR="00372592">
              <w:rPr>
                <w:rFonts w:ascii="Arial" w:hAnsi="Arial" w:cs="Arial"/>
                <w:color w:val="000000"/>
                <w:sz w:val="18"/>
              </w:rPr>
              <w:t>___</w:t>
            </w:r>
            <w:r w:rsidR="00FF1A1A">
              <w:rPr>
                <w:rFonts w:ascii="Arial" w:hAnsi="Arial" w:cs="Arial"/>
                <w:color w:val="000000"/>
                <w:sz w:val="18"/>
              </w:rPr>
              <w:t>__</w:t>
            </w:r>
          </w:p>
        </w:tc>
      </w:tr>
    </w:tbl>
    <w:p w:rsidR="004A739D" w:rsidRDefault="004A739D" w:rsidP="0086194C"/>
    <w:p w:rsidR="00FF1A1A" w:rsidRDefault="00FF1A1A" w:rsidP="00FF1A1A">
      <w:pPr>
        <w:pStyle w:val="PargrafodaLista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Construa uma página com uma lista contendo todos os estados brasileiros e um botão verificar. Conforme a escolha do estado feita pelo usuário exiba a região do mesmo. Use a estrutura condicional de múltipla escolha Switch Case.</w:t>
      </w:r>
    </w:p>
    <w:p w:rsidR="00FF1A1A" w:rsidRDefault="00FF1A1A" w:rsidP="00FF1A1A">
      <w:pPr>
        <w:pStyle w:val="PargrafodaLista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3681"/>
        <w:gridCol w:w="3413"/>
        <w:gridCol w:w="2868"/>
      </w:tblGrid>
      <w:tr w:rsidR="00FF1A1A" w:rsidTr="001C3F6B">
        <w:tc>
          <w:tcPr>
            <w:tcW w:w="1013" w:type="dxa"/>
          </w:tcPr>
          <w:p w:rsidR="00FF1A1A" w:rsidRDefault="00FF1A1A" w:rsidP="001C3F6B">
            <w:pPr>
              <w:pStyle w:val="PargrafodaLista"/>
              <w:tabs>
                <w:tab w:val="left" w:pos="360"/>
              </w:tabs>
              <w:ind w:left="0"/>
            </w:pPr>
            <w:r w:rsidRPr="00F70049">
              <w:rPr>
                <w:sz w:val="24"/>
                <w:szCs w:val="24"/>
              </w:rPr>
              <w:object w:dxaOrig="4845" w:dyaOrig="2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76.5pt" o:ole="">
                  <v:imagedata r:id="rId7" o:title=""/>
                </v:shape>
                <o:OLEObject Type="Embed" ProgID="PBrush" ShapeID="_x0000_i1025" DrawAspect="Content" ObjectID="_1583055805" r:id="rId8"/>
              </w:object>
            </w:r>
          </w:p>
        </w:tc>
        <w:tc>
          <w:tcPr>
            <w:tcW w:w="4518" w:type="dxa"/>
          </w:tcPr>
          <w:p w:rsidR="00FF1A1A" w:rsidRDefault="00FF1A1A" w:rsidP="001C3F6B">
            <w:pPr>
              <w:pStyle w:val="PargrafodaLista"/>
              <w:tabs>
                <w:tab w:val="left" w:pos="360"/>
              </w:tabs>
              <w:ind w:left="0"/>
              <w:rPr>
                <w:rFonts w:ascii="Arial" w:hAnsi="Arial" w:cs="Arial"/>
                <w:sz w:val="18"/>
                <w:szCs w:val="18"/>
              </w:rPr>
            </w:pPr>
            <w:r w:rsidRPr="00F70049">
              <w:rPr>
                <w:sz w:val="24"/>
                <w:szCs w:val="24"/>
              </w:rPr>
              <w:object w:dxaOrig="4875" w:dyaOrig="2055">
                <v:shape id="_x0000_i1026" type="#_x0000_t75" style="width:159.75pt;height:67.5pt" o:ole="">
                  <v:imagedata r:id="rId9" o:title=""/>
                </v:shape>
                <o:OLEObject Type="Embed" ProgID="PBrush" ShapeID="_x0000_i1026" DrawAspect="Content" ObjectID="_1583055806" r:id="rId10"/>
              </w:object>
            </w:r>
          </w:p>
        </w:tc>
        <w:tc>
          <w:tcPr>
            <w:tcW w:w="4170" w:type="dxa"/>
          </w:tcPr>
          <w:p w:rsidR="00FF1A1A" w:rsidRDefault="00FF1A1A" w:rsidP="001C3F6B">
            <w:pPr>
              <w:pStyle w:val="PargrafodaLista"/>
              <w:tabs>
                <w:tab w:val="left" w:pos="360"/>
              </w:tabs>
              <w:ind w:left="0"/>
              <w:rPr>
                <w:rFonts w:ascii="Arial" w:hAnsi="Arial" w:cs="Arial"/>
                <w:sz w:val="18"/>
                <w:szCs w:val="18"/>
              </w:rPr>
            </w:pPr>
            <w:r w:rsidRPr="00F70049">
              <w:rPr>
                <w:sz w:val="24"/>
                <w:szCs w:val="24"/>
              </w:rPr>
              <w:object w:dxaOrig="4770" w:dyaOrig="2295">
                <v:shape id="_x0000_i1027" type="#_x0000_t75" style="width:132pt;height:63.75pt" o:ole="">
                  <v:imagedata r:id="rId11" o:title=""/>
                </v:shape>
                <o:OLEObject Type="Embed" ProgID="PBrush" ShapeID="_x0000_i1027" DrawAspect="Content" ObjectID="_1583055807" r:id="rId12"/>
              </w:object>
            </w:r>
          </w:p>
        </w:tc>
      </w:tr>
    </w:tbl>
    <w:p w:rsidR="00FF1A1A" w:rsidRDefault="00FF1A1A" w:rsidP="00FF1A1A">
      <w:pPr>
        <w:pStyle w:val="PargrafodaLista"/>
        <w:tabs>
          <w:tab w:val="left" w:pos="360"/>
        </w:tabs>
        <w:jc w:val="both"/>
        <w:rPr>
          <w:rFonts w:ascii="Arial" w:hAnsi="Arial" w:cs="Arial"/>
          <w:sz w:val="18"/>
          <w:szCs w:val="18"/>
        </w:rPr>
      </w:pPr>
    </w:p>
    <w:p w:rsidR="00FF1A1A" w:rsidRPr="00E93CF8" w:rsidRDefault="00FF1A1A" w:rsidP="00FF1A1A">
      <w:pPr>
        <w:pStyle w:val="PargrafodaLista"/>
        <w:tabs>
          <w:tab w:val="left" w:pos="360"/>
        </w:tabs>
        <w:jc w:val="both"/>
        <w:rPr>
          <w:rFonts w:ascii="Arial" w:hAnsi="Arial" w:cs="Arial"/>
          <w:sz w:val="18"/>
          <w:szCs w:val="18"/>
        </w:rPr>
      </w:pPr>
      <w:r w:rsidRPr="00E93CF8">
        <w:rPr>
          <w:rFonts w:ascii="Arial" w:hAnsi="Arial" w:cs="Arial"/>
          <w:sz w:val="18"/>
          <w:szCs w:val="18"/>
        </w:rPr>
        <w:t xml:space="preserve"> </w:t>
      </w:r>
    </w:p>
    <w:p w:rsidR="00FF1A1A" w:rsidRDefault="00FF1A1A" w:rsidP="00FF1A1A">
      <w:pPr>
        <w:pStyle w:val="PargrafodaLista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Construa uma página web conforme imagem abaixo. A caixa de texto deverá aceitar apenas números. A operação dobro deve ficar selecionada por padrão e ao clicar no botão calcular exiba o resultado da operação conforme opção selecionada. OBS: verifique se algum valor foi digitado, caso não tenha sido, exiba uma mensagem solicitando ao usuário que digite um valor. </w:t>
      </w:r>
    </w:p>
    <w:tbl>
      <w:tblPr>
        <w:tblStyle w:val="Tabelacomgrade"/>
        <w:tblW w:w="7997" w:type="dxa"/>
        <w:tblInd w:w="1526" w:type="dxa"/>
        <w:tblLook w:val="04A0"/>
      </w:tblPr>
      <w:tblGrid>
        <w:gridCol w:w="7997"/>
      </w:tblGrid>
      <w:tr w:rsidR="00FF1A1A" w:rsidTr="001C3F6B">
        <w:tc>
          <w:tcPr>
            <w:tcW w:w="7997" w:type="dxa"/>
          </w:tcPr>
          <w:p w:rsidR="00FF1A1A" w:rsidRDefault="00FF1A1A" w:rsidP="001C3F6B">
            <w:pPr>
              <w:pStyle w:val="PargrafodaLista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4872801" cy="1404998"/>
                  <wp:effectExtent l="0" t="0" r="4445" b="5080"/>
                  <wp:docPr id="1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3758" cy="140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A1A" w:rsidRDefault="00FF1A1A" w:rsidP="00FF1A1A">
      <w:pPr>
        <w:pStyle w:val="PargrafodaLista"/>
        <w:tabs>
          <w:tab w:val="left" w:pos="360"/>
        </w:tabs>
        <w:jc w:val="center"/>
        <w:rPr>
          <w:rFonts w:ascii="Arial" w:hAnsi="Arial" w:cs="Arial"/>
          <w:sz w:val="18"/>
          <w:szCs w:val="18"/>
        </w:rPr>
      </w:pPr>
    </w:p>
    <w:p w:rsidR="00FF1A1A" w:rsidRPr="00E93CF8" w:rsidRDefault="00FF1A1A" w:rsidP="00FF1A1A">
      <w:pPr>
        <w:tabs>
          <w:tab w:val="left" w:pos="360"/>
        </w:tabs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FF1A1A" w:rsidRDefault="00FF1A1A" w:rsidP="00FF1A1A">
      <w:pPr>
        <w:pStyle w:val="PargrafodaLista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Construa uma página web onde o usuário escolherá um número e o programa exibirá a tabuada do mesmo. A escolha deverá ser feita em um </w:t>
      </w:r>
      <w:proofErr w:type="spellStart"/>
      <w:r>
        <w:rPr>
          <w:rFonts w:ascii="Arial" w:hAnsi="Arial" w:cs="Arial"/>
          <w:sz w:val="18"/>
          <w:szCs w:val="18"/>
        </w:rPr>
        <w:t>select</w:t>
      </w:r>
      <w:proofErr w:type="spellEnd"/>
      <w:r>
        <w:rPr>
          <w:rFonts w:ascii="Arial" w:hAnsi="Arial" w:cs="Arial"/>
          <w:sz w:val="18"/>
          <w:szCs w:val="18"/>
        </w:rPr>
        <w:t xml:space="preserve">, que precisa ser preenchido dinamicamente. </w:t>
      </w:r>
    </w:p>
    <w:tbl>
      <w:tblPr>
        <w:tblStyle w:val="Tabelacomgrade"/>
        <w:tblW w:w="7997" w:type="dxa"/>
        <w:tblInd w:w="1526" w:type="dxa"/>
        <w:tblLook w:val="04A0"/>
      </w:tblPr>
      <w:tblGrid>
        <w:gridCol w:w="4049"/>
        <w:gridCol w:w="5040"/>
      </w:tblGrid>
      <w:tr w:rsidR="00FF1A1A" w:rsidTr="001C3F6B">
        <w:tc>
          <w:tcPr>
            <w:tcW w:w="3998" w:type="dxa"/>
          </w:tcPr>
          <w:p w:rsidR="00FF1A1A" w:rsidRDefault="00FF1A1A" w:rsidP="001C3F6B">
            <w:pPr>
              <w:pStyle w:val="PargrafodaLista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0049">
              <w:rPr>
                <w:sz w:val="24"/>
                <w:szCs w:val="24"/>
              </w:rPr>
              <w:object w:dxaOrig="3825" w:dyaOrig="2955">
                <v:shape id="_x0000_i1028" type="#_x0000_t75" style="width:192pt;height:147.75pt" o:ole="">
                  <v:imagedata r:id="rId14" o:title=""/>
                </v:shape>
                <o:OLEObject Type="Embed" ProgID="PBrush" ShapeID="_x0000_i1028" DrawAspect="Content" ObjectID="_1583055808" r:id="rId15"/>
              </w:object>
            </w:r>
          </w:p>
        </w:tc>
        <w:tc>
          <w:tcPr>
            <w:tcW w:w="3999" w:type="dxa"/>
          </w:tcPr>
          <w:p w:rsidR="00FF1A1A" w:rsidRDefault="00FF1A1A" w:rsidP="001C3F6B">
            <w:pPr>
              <w:pStyle w:val="PargrafodaLista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0049">
              <w:rPr>
                <w:sz w:val="24"/>
                <w:szCs w:val="24"/>
              </w:rPr>
              <w:object w:dxaOrig="5715" w:dyaOrig="3915">
                <v:shape id="_x0000_i1029" type="#_x0000_t75" style="width:241.5pt;height:165pt" o:ole="">
                  <v:imagedata r:id="rId16" o:title=""/>
                </v:shape>
                <o:OLEObject Type="Embed" ProgID="PBrush" ShapeID="_x0000_i1029" DrawAspect="Content" ObjectID="_1583055809" r:id="rId17"/>
              </w:object>
            </w:r>
          </w:p>
        </w:tc>
      </w:tr>
    </w:tbl>
    <w:p w:rsidR="006E10F5" w:rsidRDefault="006E10F5" w:rsidP="0086194C"/>
    <w:sectPr w:rsidR="006E10F5" w:rsidSect="0086194C">
      <w:headerReference w:type="default" r:id="rId1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E6" w:rsidRDefault="00D901E6" w:rsidP="00E8579E">
      <w:r>
        <w:separator/>
      </w:r>
    </w:p>
  </w:endnote>
  <w:endnote w:type="continuationSeparator" w:id="0">
    <w:p w:rsidR="00D901E6" w:rsidRDefault="00D901E6" w:rsidP="00E85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E6" w:rsidRDefault="00D901E6" w:rsidP="00E8579E">
      <w:r>
        <w:separator/>
      </w:r>
    </w:p>
  </w:footnote>
  <w:footnote w:type="continuationSeparator" w:id="0">
    <w:p w:rsidR="00D901E6" w:rsidRDefault="00D901E6" w:rsidP="00E85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9E" w:rsidRDefault="00957375" w:rsidP="00841BFA">
    <w:pPr>
      <w:pStyle w:val="Cabealho"/>
      <w:spacing w:after="60" w:line="280" w:lineRule="atLeast"/>
      <w:jc w:val="center"/>
      <w:rPr>
        <w:rFonts w:ascii="Calibri" w:hAnsi="Calibri" w:cs="Arial"/>
        <w:b/>
        <w:sz w:val="24"/>
      </w:rPr>
    </w:pPr>
    <w:r w:rsidRPr="00957375">
      <w:rPr>
        <w:caps/>
        <w:noProof/>
        <w:color w:val="808080" w:themeColor="background1" w:themeShade="80"/>
        <w:sz w:val="20"/>
        <w:szCs w:val="20"/>
        <w:lang w:eastAsia="pt-BR"/>
      </w:rPr>
      <w:pict>
        <v:group id="Grupo 167" o:spid="_x0000_s2073" style="position:absolute;left:0;text-align:left;margin-left:441.15pt;margin-top:19.35pt;width:133.9pt;height:80.6pt;z-index:25165670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">
          <v:group id="Grupo 168" o:spid="_x0000_s207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tângulo 169" o:spid="_x0000_s2078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tângulo 12" o:spid="_x0000_s2077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Retângulo 171" o:spid="_x0000_s2076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72" o:spid="_x0000_s2074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E8579E" w:rsidRDefault="00957375">
                  <w:pPr>
                    <w:pStyle w:val="Cabealh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E8579E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F1A1A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Pr="00957375">
      <w:rPr>
        <w:rFonts w:ascii="Calibri" w:hAnsi="Calibri" w:cs="Arial"/>
        <w:noProof/>
        <w:lang w:eastAsia="pt-BR"/>
      </w:rPr>
      <w:pict>
        <v:shape id="Caixa de texto 3" o:spid="_x0000_s2071" type="#_x0000_t202" style="position:absolute;left:0;text-align:left;margin-left:-6.75pt;margin-top:-.05pt;width:133.45pt;height:46.0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" stroked="f">
          <v:textbox>
            <w:txbxContent>
              <w:p w:rsidR="00E8579E" w:rsidRDefault="00957375" w:rsidP="00E8579E">
                <w:r>
                  <w:fldChar w:fldCharType="begin"/>
                </w:r>
                <w:r w:rsidR="00E8579E">
                  <w:instrText xml:space="preserve"> INCLUDEPICTURE "http://bi.doctum.edu.br:8080/pentaho-style/images/Doctum/logo.png" \* MERGEFORMATINET </w:instrText>
                </w:r>
                <w:r>
                  <w:fldChar w:fldCharType="separate"/>
                </w:r>
                <w:r w:rsidRPr="00957375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0" type="#_x0000_t75" style="width:119.25pt;height:45.75pt">
                      <v:imagedata r:id="rId2" r:href="rId3"/>
                    </v:shape>
                  </w:pict>
                </w:r>
                <w:r>
                  <w:fldChar w:fldCharType="end"/>
                </w:r>
              </w:p>
            </w:txbxContent>
          </v:textbox>
        </v:shape>
      </w:pict>
    </w:r>
    <w:sdt>
      <w:sdtPr>
        <w:rPr>
          <w:rFonts w:ascii="Calibri" w:hAnsi="Calibri" w:cs="Arial"/>
        </w:rPr>
        <w:id w:val="-1983387179"/>
        <w:docPartObj>
          <w:docPartGallery w:val="Watermarks"/>
          <w:docPartUnique/>
        </w:docPartObj>
      </w:sdtPr>
      <w:sdtContent>
        <w:r w:rsidRPr="00957375">
          <w:rPr>
            <w:rFonts w:ascii="Calibri" w:hAnsi="Calibri" w:cs="Arial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074857" o:spid="_x0000_s2070" type="#_x0000_t136" style="position:absolute;left:0;text-align:left;margin-left:0;margin-top:0;width:499.95pt;height:136.35pt;rotation:315;z-index:-251657728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Arial Black&quot;;font-size:1pt" string="DOCTUM"/>
              <w10:wrap anchorx="margin" anchory="margin"/>
            </v:shape>
          </w:pict>
        </w:r>
      </w:sdtContent>
    </w:sdt>
    <w:r w:rsidR="0086194C">
      <w:rPr>
        <w:rFonts w:ascii="Calibri" w:hAnsi="Calibri" w:cs="Arial"/>
      </w:rPr>
      <w:t xml:space="preserve"> </w:t>
    </w:r>
    <w:r w:rsidR="0086194C">
      <w:rPr>
        <w:rFonts w:ascii="Calibri" w:hAnsi="Calibri" w:cs="Arial"/>
        <w:b/>
        <w:sz w:val="24"/>
      </w:rPr>
      <w:t>INSTITUTO SUPERIOR DOCTUM DE IPATINGA</w:t>
    </w:r>
  </w:p>
  <w:p w:rsidR="00F9198A" w:rsidRDefault="00F9198A" w:rsidP="00841BFA">
    <w:pPr>
      <w:pStyle w:val="Cabealho"/>
      <w:spacing w:after="60" w:line="280" w:lineRule="atLeast"/>
      <w:jc w:val="center"/>
      <w:rPr>
        <w:rFonts w:ascii="Calibri" w:hAnsi="Calibri" w:cs="Arial"/>
        <w:b/>
      </w:rPr>
    </w:pPr>
    <w:r>
      <w:rPr>
        <w:rFonts w:ascii="Calibri" w:hAnsi="Calibri" w:cs="Arial"/>
        <w:b/>
        <w:sz w:val="24"/>
      </w:rPr>
      <w:t>Mantenedora: Instituto Ensinar Brasil</w:t>
    </w:r>
  </w:p>
  <w:p w:rsidR="00E8579E" w:rsidRPr="0083408F" w:rsidRDefault="00E8579E" w:rsidP="00841BFA">
    <w:pPr>
      <w:pStyle w:val="Cabealho"/>
      <w:spacing w:after="60" w:line="280" w:lineRule="atLeast"/>
      <w:jc w:val="center"/>
      <w:rPr>
        <w:rFonts w:ascii="Calibri" w:hAnsi="Calibri" w:cs="Arial"/>
      </w:rPr>
    </w:pPr>
    <w:r w:rsidRPr="0083408F">
      <w:rPr>
        <w:rFonts w:ascii="Calibri" w:hAnsi="Calibri" w:cs="Arial"/>
      </w:rPr>
      <w:t xml:space="preserve">Rua Potiguar, 150 – Iguaçu – Ipatinga – </w:t>
    </w:r>
    <w:proofErr w:type="gramStart"/>
    <w:r w:rsidRPr="0083408F">
      <w:rPr>
        <w:rFonts w:ascii="Calibri" w:hAnsi="Calibri" w:cs="Arial"/>
      </w:rPr>
      <w:t>MG</w:t>
    </w:r>
    <w:proofErr w:type="gramEnd"/>
  </w:p>
  <w:p w:rsidR="00E8579E" w:rsidRPr="004C1C66" w:rsidRDefault="00E8579E" w:rsidP="00841BFA">
    <w:pPr>
      <w:pStyle w:val="Cabealho"/>
      <w:spacing w:after="60" w:line="280" w:lineRule="atLeast"/>
      <w:jc w:val="center"/>
      <w:rPr>
        <w:rFonts w:ascii="Calibri" w:hAnsi="Calibri" w:cs="Arial"/>
        <w:b/>
      </w:rPr>
    </w:pPr>
    <w:r w:rsidRPr="0083408F">
      <w:rPr>
        <w:rFonts w:ascii="Calibri" w:hAnsi="Calibri" w:cs="Arial"/>
      </w:rPr>
      <w:t>CEP: 35.162-110</w:t>
    </w:r>
    <w:r w:rsidR="00841BFA" w:rsidRPr="0083408F">
      <w:rPr>
        <w:rFonts w:ascii="Calibri" w:hAnsi="Calibri" w:cs="Arial"/>
      </w:rPr>
      <w:t xml:space="preserve"> </w:t>
    </w:r>
    <w:r w:rsidRPr="0083408F">
      <w:rPr>
        <w:rFonts w:ascii="Calibri" w:hAnsi="Calibri" w:cs="Arial"/>
      </w:rPr>
      <w:t>-</w:t>
    </w:r>
    <w:r w:rsidR="00841BFA" w:rsidRPr="0083408F">
      <w:rPr>
        <w:rFonts w:ascii="Calibri" w:hAnsi="Calibri" w:cs="Arial"/>
      </w:rPr>
      <w:t xml:space="preserve"> </w:t>
    </w:r>
    <w:r w:rsidRPr="0083408F">
      <w:rPr>
        <w:rFonts w:ascii="Calibri" w:hAnsi="Calibri" w:cs="Arial"/>
      </w:rPr>
      <w:t>FONE: (31) 3826-5198</w:t>
    </w:r>
  </w:p>
  <w:p w:rsidR="00E8579E" w:rsidRDefault="00E8579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602F70"/>
    <w:lvl w:ilvl="0">
      <w:numFmt w:val="decimal"/>
      <w:lvlText w:val="*"/>
      <w:lvlJc w:val="left"/>
    </w:lvl>
  </w:abstractNum>
  <w:abstractNum w:abstractNumId="1">
    <w:nsid w:val="039938B1"/>
    <w:multiLevelType w:val="hybridMultilevel"/>
    <w:tmpl w:val="5086B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675AC"/>
    <w:multiLevelType w:val="hybridMultilevel"/>
    <w:tmpl w:val="1B52995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27842C2C"/>
    <w:multiLevelType w:val="hybridMultilevel"/>
    <w:tmpl w:val="A0D48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61FAB"/>
    <w:multiLevelType w:val="hybridMultilevel"/>
    <w:tmpl w:val="4AAE60B6"/>
    <w:lvl w:ilvl="0" w:tplc="E85EE5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534093"/>
    <w:multiLevelType w:val="hybridMultilevel"/>
    <w:tmpl w:val="0CC8B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520CB"/>
    <w:multiLevelType w:val="hybridMultilevel"/>
    <w:tmpl w:val="6D1EAF6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2D72F7"/>
    <w:multiLevelType w:val="hybridMultilevel"/>
    <w:tmpl w:val="2D64C56A"/>
    <w:lvl w:ilvl="0" w:tplc="852207C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159ECEF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FD4AF0"/>
    <w:multiLevelType w:val="hybridMultilevel"/>
    <w:tmpl w:val="8CCAC59E"/>
    <w:lvl w:ilvl="0" w:tplc="86C0E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  <w:color w:val="000000"/>
        </w:rPr>
      </w:lvl>
    </w:lvlOverride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8579E"/>
    <w:rsid w:val="000A78B6"/>
    <w:rsid w:val="000F49C4"/>
    <w:rsid w:val="002942A2"/>
    <w:rsid w:val="002B649B"/>
    <w:rsid w:val="002C0A42"/>
    <w:rsid w:val="002D65F7"/>
    <w:rsid w:val="00356B8E"/>
    <w:rsid w:val="00372592"/>
    <w:rsid w:val="00373B0F"/>
    <w:rsid w:val="003F4A2E"/>
    <w:rsid w:val="00442A92"/>
    <w:rsid w:val="00474D8B"/>
    <w:rsid w:val="004A739D"/>
    <w:rsid w:val="00533B59"/>
    <w:rsid w:val="00581D2F"/>
    <w:rsid w:val="005D689E"/>
    <w:rsid w:val="005D6C5B"/>
    <w:rsid w:val="005F6DE7"/>
    <w:rsid w:val="006E10F5"/>
    <w:rsid w:val="00706383"/>
    <w:rsid w:val="007178F0"/>
    <w:rsid w:val="00841BFA"/>
    <w:rsid w:val="0086194C"/>
    <w:rsid w:val="008943ED"/>
    <w:rsid w:val="00894735"/>
    <w:rsid w:val="008B3CF9"/>
    <w:rsid w:val="00957375"/>
    <w:rsid w:val="00A91CCD"/>
    <w:rsid w:val="00AF5226"/>
    <w:rsid w:val="00B11FC5"/>
    <w:rsid w:val="00BA593A"/>
    <w:rsid w:val="00BD444B"/>
    <w:rsid w:val="00C47DAB"/>
    <w:rsid w:val="00C51FD5"/>
    <w:rsid w:val="00D901E6"/>
    <w:rsid w:val="00E8579E"/>
    <w:rsid w:val="00EB23C0"/>
    <w:rsid w:val="00EB7EA9"/>
    <w:rsid w:val="00F9198A"/>
    <w:rsid w:val="00FF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F6DE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DE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DE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har"/>
    <w:unhideWhenUsed/>
    <w:qFormat/>
    <w:rsid w:val="005F6DE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DE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DE7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F6DE7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F6DE7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F6DE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F6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F6D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5F6D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5F6D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5F6D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5F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5F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F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F6D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F6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DE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5F6D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F6DE7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5F6DE7"/>
    <w:rPr>
      <w:i/>
      <w:iCs/>
    </w:rPr>
  </w:style>
  <w:style w:type="character" w:styleId="nfaseIntensa">
    <w:name w:val="Intense Emphasis"/>
    <w:basedOn w:val="Fontepargpadro"/>
    <w:uiPriority w:val="21"/>
    <w:qFormat/>
    <w:rsid w:val="005F6DE7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5F6DE7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5F6DE7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5F6DE7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DE7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DE7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5F6DE7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5F6DE7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5F6DE7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5F6D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F6DE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F6DE7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8579E"/>
  </w:style>
  <w:style w:type="paragraph" w:styleId="Rodap">
    <w:name w:val="footer"/>
    <w:basedOn w:val="Normal"/>
    <w:link w:val="Rodap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579E"/>
  </w:style>
  <w:style w:type="paragraph" w:customStyle="1" w:styleId="Default">
    <w:name w:val="Default"/>
    <w:rsid w:val="00E8579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E8579E"/>
  </w:style>
  <w:style w:type="paragraph" w:styleId="NormalWeb">
    <w:name w:val="Normal (Web)"/>
    <w:basedOn w:val="Normal"/>
    <w:uiPriority w:val="99"/>
    <w:unhideWhenUsed/>
    <w:rsid w:val="00E8579E"/>
    <w:pPr>
      <w:spacing w:before="100" w:beforeAutospacing="1" w:after="100" w:afterAutospacing="1"/>
    </w:pPr>
  </w:style>
  <w:style w:type="paragraph" w:styleId="Recuodecorpodetexto">
    <w:name w:val="Body Text Indent"/>
    <w:basedOn w:val="Normal"/>
    <w:link w:val="RecuodecorpodetextoChar"/>
    <w:rsid w:val="00372592"/>
    <w:pPr>
      <w:ind w:left="1080"/>
    </w:pPr>
    <w:rPr>
      <w:rFonts w:ascii="Arial" w:hAnsi="Arial" w:cs="Arial"/>
      <w:b/>
      <w:bCs/>
      <w:i/>
      <w:iCs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372592"/>
    <w:rPr>
      <w:rFonts w:ascii="Arial" w:eastAsia="Times New Roman" w:hAnsi="Arial" w:cs="Arial"/>
      <w:b/>
      <w:bCs/>
      <w:i/>
      <w:iCs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78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78F0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A91CCD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bi.doctum.edu.br:8080/pentaho-style/images/Doctum/logo.png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Ailton</dc:creator>
  <cp:lastModifiedBy>ue4367</cp:lastModifiedBy>
  <cp:revision>3</cp:revision>
  <cp:lastPrinted>2018-03-20T15:00:00Z</cp:lastPrinted>
  <dcterms:created xsi:type="dcterms:W3CDTF">2018-03-20T15:51:00Z</dcterms:created>
  <dcterms:modified xsi:type="dcterms:W3CDTF">2018-03-20T15:56:00Z</dcterms:modified>
</cp:coreProperties>
</file>